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3BF632E" w14:textId="58DCBF24"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DE15A54" wp14:editId="2953367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ABF52" w14:textId="77777777" w:rsidR="006C6EC4" w:rsidRPr="008167B2" w:rsidRDefault="00F70D37">
                                <w:pPr>
                                  <w:pStyle w:val="ContactInfo"/>
                                  <w:rPr>
                                    <w:b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/>
                                      <w:b/>
                                      <w:color w:val="000000"/>
                                      <w:sz w:val="19"/>
                                      <w:szCs w:val="19"/>
                                      <w:shd w:val="clear" w:color="auto" w:fill="FFFFFF"/>
                                    </w:r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A8EA1E9587E542FAA1D5D2C59CB9620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6EC4" w:rsidRPr="008167B2">
                                      <w:rPr>
                                        <w:rFonts w:ascii="Helvetica" w:hAnsi="Helvetica"/>
                                        <w:b/>
                                        <w:color w:val="000000"/>
                                        <w:sz w:val="19"/>
                                        <w:szCs w:val="19"/>
                                        <w:shd w:val="clear" w:color="auto" w:fill="FFFFFF"/>
                                      </w:rPr>
                                      <w:t>Divyansh Srivastava, Sneha Ravikuma, Taj Poovaiah Palecanda</w:t>
                                    </w:r>
                                  </w:sdtContent>
                                </w:sdt>
                                <w:r w:rsidR="003806E6" w:rsidRPr="008167B2">
                                  <w:rPr>
                                    <w:b/>
                                  </w:rPr>
                                  <w:t> </w:t>
                                </w:r>
                              </w:p>
                              <w:p w14:paraId="345A7AF1" w14:textId="0F56DDEA" w:rsidR="002163EE" w:rsidRDefault="003806E6">
                                <w:pPr>
                                  <w:pStyle w:val="ContactInfo"/>
                                </w:pPr>
                                <w:r>
                                  <w:t> </w:t>
                                </w:r>
                              </w:p>
                              <w:p w14:paraId="128C0937" w14:textId="1D0A3A32" w:rsidR="007C7921" w:rsidRDefault="007C7921">
                                <w:pPr>
                                  <w:pStyle w:val="ContactInfo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7C7921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GROUP 11</w:t>
                                </w:r>
                              </w:p>
                              <w:p w14:paraId="39961B77" w14:textId="66740306" w:rsidR="007C7921" w:rsidRDefault="00F70D37" w:rsidP="007C7921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ADB8167359694F09BCD3ECD7D01862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7921">
                                      <w:t>Database design and management</w:t>
                                    </w:r>
                                  </w:sdtContent>
                                </w:sdt>
                                <w:r w:rsidR="007C7921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115F2E0A6DE648F387CD73BBD3D5D01E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12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D15DC">
                                      <w:t>April 12, 2016</w:t>
                                    </w:r>
                                  </w:sdtContent>
                                </w:sdt>
                              </w:p>
                              <w:p w14:paraId="214A4718" w14:textId="77777777" w:rsidR="007C7921" w:rsidRPr="007C7921" w:rsidRDefault="007C7921">
                                <w:pPr>
                                  <w:pStyle w:val="ContactInfo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E15A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210ABF52" w14:textId="77777777" w:rsidR="006C6EC4" w:rsidRPr="008167B2" w:rsidRDefault="00F70D37">
                          <w:pPr>
                            <w:pStyle w:val="ContactInfo"/>
                            <w:rPr>
                              <w:b/>
                            </w:rPr>
                          </w:pPr>
                          <w:sdt>
                            <w:sdtPr>
                              <w:rPr>
                                <w:rFonts w:ascii="Helvetica" w:hAnsi="Helvetica"/>
                                <w:b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alias w:val="Name"/>
                              <w:tag w:val=""/>
                              <w:id w:val="-304397026"/>
                              <w:placeholder>
                                <w:docPart w:val="A8EA1E9587E542FAA1D5D2C59CB9620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C6EC4" w:rsidRPr="008167B2">
                                <w:rPr>
                                  <w:rFonts w:ascii="Helvetica" w:hAnsi="Helvetica"/>
                                  <w:b/>
                                  <w:color w:val="000000"/>
                                  <w:sz w:val="19"/>
                                  <w:szCs w:val="19"/>
                                  <w:shd w:val="clear" w:color="auto" w:fill="FFFFFF"/>
                                </w:rPr>
                                <w:t>Divyansh Srivastava, Sneha Ravikuma, Taj Poovaiah Palecanda</w:t>
                              </w:r>
                            </w:sdtContent>
                          </w:sdt>
                          <w:r w:rsidR="003806E6" w:rsidRPr="008167B2">
                            <w:rPr>
                              <w:b/>
                            </w:rPr>
                            <w:t> </w:t>
                          </w:r>
                        </w:p>
                        <w:p w14:paraId="345A7AF1" w14:textId="0F56DDEA" w:rsidR="002163EE" w:rsidRDefault="003806E6">
                          <w:pPr>
                            <w:pStyle w:val="ContactInfo"/>
                          </w:pPr>
                          <w:r>
                            <w:t> </w:t>
                          </w:r>
                        </w:p>
                        <w:p w14:paraId="128C0937" w14:textId="1D0A3A32" w:rsidR="007C7921" w:rsidRDefault="007C7921">
                          <w:pPr>
                            <w:pStyle w:val="ContactInfo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7C7921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GROUP 11</w:t>
                          </w:r>
                        </w:p>
                        <w:p w14:paraId="39961B77" w14:textId="66740306" w:rsidR="007C7921" w:rsidRDefault="00F70D37" w:rsidP="007C7921">
                          <w:pPr>
                            <w:pStyle w:val="ContactInfo"/>
                          </w:pP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ADB8167359694F09BCD3ECD7D01862E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7C7921">
                                <w:t>Database design and management</w:t>
                              </w:r>
                            </w:sdtContent>
                          </w:sdt>
                          <w:r w:rsidR="007C7921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115F2E0A6DE648F387CD73BBD3D5D01E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1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D15DC">
                                <w:t>April 12, 2016</w:t>
                              </w:r>
                            </w:sdtContent>
                          </w:sdt>
                        </w:p>
                        <w:p w14:paraId="214A4718" w14:textId="77777777" w:rsidR="007C7921" w:rsidRPr="007C7921" w:rsidRDefault="007C7921">
                          <w:pPr>
                            <w:pStyle w:val="ContactInfo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712CC729" w14:textId="279DBCE5" w:rsidR="002163EE" w:rsidRPr="002E634C" w:rsidRDefault="0069065D" w:rsidP="002E634C">
          <w:pPr>
            <w:rPr>
              <w:rStyle w:val="Heading1Char"/>
              <w:rFonts w:asciiTheme="minorHAnsi" w:eastAsiaTheme="minorHAnsi" w:hAnsiTheme="minorHAnsi" w:cstheme="minorBidi"/>
              <w:color w:val="595959" w:themeColor="text1" w:themeTint="A6"/>
              <w:sz w:val="20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785C2C11" wp14:editId="0FA9AAA2">
                    <wp:simplePos x="0" y="0"/>
                    <wp:positionH relativeFrom="margin">
                      <wp:posOffset>-6350</wp:posOffset>
                    </wp:positionH>
                    <wp:positionV relativeFrom="margin">
                      <wp:posOffset>5551170</wp:posOffset>
                    </wp:positionV>
                    <wp:extent cx="5350510" cy="1325880"/>
                    <wp:effectExtent l="0" t="0" r="2540" b="6985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5051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</w:r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839758" w14:textId="77777777" w:rsidR="002163EE" w:rsidRPr="006C6EC4" w:rsidRDefault="006C6EC4">
                                    <w:pPr>
                                      <w:pStyle w:val="Title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INFO 6210 </w:t>
                                    </w:r>
                                    <w:r w:rsidRPr="006C6EC4">
                                      <w:rPr>
                                        <w:rFonts w:ascii="Times New Roman" w:hAnsi="Times New Roman" w:cs="Times New Roman"/>
                                      </w:rPr>
                                      <w:t>Final Team Project</w:t>
                                    </w:r>
                                  </w:p>
                                </w:sdtContent>
                              </w:sdt>
                              <w:p w14:paraId="1551C51E" w14:textId="2A017057" w:rsidR="002163EE" w:rsidRPr="006C6EC4" w:rsidRDefault="00F70D37">
                                <w:pPr>
                                  <w:pStyle w:val="Subtitle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</w:r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6EC4" w:rsidRPr="006C6EC4">
                                      <w:rPr>
                                        <w:rFonts w:ascii="Times New Roman" w:hAnsi="Times New Roman" w:cs="Times New Roman"/>
                                      </w:rPr>
                                      <w:t>Schools_K12_DW</w:t>
                                    </w:r>
                                  </w:sdtContent>
                                </w:sdt>
                                <w:r w:rsidR="006F1302">
                                  <w:rPr>
                                    <w:rFonts w:ascii="Times New Roman" w:hAnsi="Times New Roman" w:cs="Times New Roman"/>
                                  </w:rPr>
                                  <w:t xml:space="preserve"> –&gt; Project PART </w:t>
                                </w:r>
                                <w:r w:rsidR="009B7E80">
                                  <w:rPr>
                                    <w:rFonts w:ascii="Times New Roman" w:hAnsi="Times New Roman" w:cs="Times New Roman"/>
                                  </w:rPr>
                                  <w:t>2</w:t>
                                </w:r>
                                <w:r w:rsidR="00286D4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="008320B7"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r w:rsidR="0069065D">
                                  <w:rPr>
                                    <w:rFonts w:ascii="Times New Roman" w:hAnsi="Times New Roman" w:cs="Times New Roman"/>
                                  </w:rPr>
                                  <w:t>Queries for all models</w:t>
                                </w:r>
                                <w:r w:rsidR="008320B7"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5C2C11" id="Text Box 21" o:spid="_x0000_s1027" type="#_x0000_t202" style="position:absolute;margin-left:-.5pt;margin-top:437.1pt;width:421.3pt;height:10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</w:r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A839758" w14:textId="77777777" w:rsidR="002163EE" w:rsidRPr="006C6EC4" w:rsidRDefault="006C6EC4">
                              <w:pPr>
                                <w:pStyle w:val="Titl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INFO 6210 </w:t>
                              </w:r>
                              <w:r w:rsidRPr="006C6EC4">
                                <w:rPr>
                                  <w:rFonts w:ascii="Times New Roman" w:hAnsi="Times New Roman" w:cs="Times New Roman"/>
                                </w:rPr>
                                <w:t>Final Team Project</w:t>
                              </w:r>
                            </w:p>
                          </w:sdtContent>
                        </w:sdt>
                        <w:p w14:paraId="1551C51E" w14:textId="2A017057" w:rsidR="002163EE" w:rsidRPr="006C6EC4" w:rsidRDefault="00F70D37">
                          <w:pPr>
                            <w:pStyle w:val="Subtitle"/>
                            <w:rPr>
                              <w:rFonts w:ascii="Times New Roman" w:hAnsi="Times New Roman" w:cs="Times New Roman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</w:r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C6EC4" w:rsidRPr="006C6EC4">
                                <w:rPr>
                                  <w:rFonts w:ascii="Times New Roman" w:hAnsi="Times New Roman" w:cs="Times New Roman"/>
                                </w:rPr>
                                <w:t>Schools_K12_DW</w:t>
                              </w:r>
                            </w:sdtContent>
                          </w:sdt>
                          <w:r w:rsidR="006F1302">
                            <w:rPr>
                              <w:rFonts w:ascii="Times New Roman" w:hAnsi="Times New Roman" w:cs="Times New Roman"/>
                            </w:rPr>
                            <w:t xml:space="preserve"> –&gt; Project PART </w:t>
                          </w:r>
                          <w:r w:rsidR="009B7E80"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  <w:r w:rsidR="00286D4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8320B7"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r w:rsidR="0069065D">
                            <w:rPr>
                              <w:rFonts w:ascii="Times New Roman" w:hAnsi="Times New Roman" w:cs="Times New Roman"/>
                            </w:rPr>
                            <w:t>Queries for all models</w:t>
                          </w:r>
                          <w:r w:rsidR="008320B7"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6C6EC4"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6FA5BBA3" wp14:editId="441C4052">
                <wp:simplePos x="0" y="0"/>
                <wp:positionH relativeFrom="margin">
                  <wp:posOffset>1302385</wp:posOffset>
                </wp:positionH>
                <wp:positionV relativeFrom="margin">
                  <wp:posOffset>262255</wp:posOffset>
                </wp:positionV>
                <wp:extent cx="2874645" cy="5486400"/>
                <wp:effectExtent l="266700" t="285750" r="268605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4645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806E6"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p w14:paraId="702E1813" w14:textId="711C6A92" w:rsidR="00DE6801" w:rsidRDefault="55E1BFB6" w:rsidP="00DE6801">
      <w:pPr>
        <w:pStyle w:val="Heading1"/>
      </w:pPr>
      <w:r>
        <w:lastRenderedPageBreak/>
        <w:t>Question 4</w:t>
      </w:r>
    </w:p>
    <w:p w14:paraId="6CF3DFB1" w14:textId="41CBD9E1" w:rsidR="00DE6801" w:rsidRDefault="00135C0B" w:rsidP="00DE6801">
      <w:pPr>
        <w:pStyle w:val="Heading2"/>
      </w:pPr>
      <w:r>
        <w:t>DATA MODEL SPECIFIC QUERIES</w:t>
      </w:r>
    </w:p>
    <w:p w14:paraId="1468745B" w14:textId="539ABFE3" w:rsidR="00DE6801" w:rsidRDefault="55E1BFB6" w:rsidP="00D639E8">
      <w:pPr>
        <w:pStyle w:val="Title"/>
      </w:pPr>
      <w:r>
        <w:t>Absence</w:t>
      </w:r>
    </w:p>
    <w:p w14:paraId="798E350E" w14:textId="0742C59C" w:rsidR="55E1BFB6" w:rsidRDefault="55E1BFB6">
      <w:r w:rsidRPr="55E1BFB6">
        <w:rPr>
          <w:rFonts w:ascii="Times New Roman" w:eastAsia="Times New Roman" w:hAnsi="Times New Roman" w:cs="Times New Roman"/>
          <w:color w:val="0070C0"/>
          <w:sz w:val="28"/>
          <w:szCs w:val="28"/>
        </w:rPr>
        <w:t>Role: School Admin</w:t>
      </w:r>
    </w:p>
    <w:p w14:paraId="294C4CD2" w14:textId="3D80F684" w:rsidR="55E1BFB6" w:rsidRDefault="55E1BFB6" w:rsidP="55E1BFB6">
      <w:pPr>
        <w:spacing w:line="240" w:lineRule="auto"/>
        <w:ind w:left="360"/>
      </w:pPr>
      <w:r w:rsidRPr="55E1BFB6">
        <w:rPr>
          <w:rFonts w:ascii="Consolas" w:eastAsia="Consolas" w:hAnsi="Consolas" w:cs="Consolas"/>
          <w:sz w:val="19"/>
          <w:szCs w:val="19"/>
        </w:rPr>
        <w:t>--Students' Absence Record</w:t>
      </w:r>
    </w:p>
    <w:p w14:paraId="1900FD9F" w14:textId="7E05838D" w:rsidR="55E1BFB6" w:rsidRDefault="55E1BFB6" w:rsidP="55E1BFB6">
      <w:pPr>
        <w:spacing w:line="240" w:lineRule="auto"/>
        <w:ind w:left="360"/>
      </w:pPr>
      <w:r w:rsidRPr="55E1BFB6">
        <w:rPr>
          <w:rFonts w:ascii="Consolas" w:eastAsia="Consolas" w:hAnsi="Consolas" w:cs="Consolas"/>
          <w:sz w:val="19"/>
          <w:szCs w:val="19"/>
        </w:rPr>
        <w:t>select f.AbsenceCount,f.AbsenceDate, d.StudentName, s.StaffName</w:t>
      </w:r>
    </w:p>
    <w:p w14:paraId="398193F6" w14:textId="14BA4296" w:rsidR="55E1BFB6" w:rsidRDefault="55E1BFB6" w:rsidP="55E1BFB6">
      <w:pPr>
        <w:spacing w:line="240" w:lineRule="auto"/>
        <w:ind w:left="360"/>
      </w:pPr>
      <w:r w:rsidRPr="55E1BFB6">
        <w:rPr>
          <w:rFonts w:ascii="Consolas" w:eastAsia="Consolas" w:hAnsi="Consolas" w:cs="Consolas"/>
          <w:sz w:val="19"/>
          <w:szCs w:val="19"/>
        </w:rPr>
        <w:t>from factAbsence f INNER JOIN</w:t>
      </w:r>
    </w:p>
    <w:p w14:paraId="56664823" w14:textId="0C1BF5BC" w:rsidR="55E1BFB6" w:rsidRDefault="55E1BFB6" w:rsidP="55E1BFB6">
      <w:pPr>
        <w:spacing w:line="240" w:lineRule="auto"/>
        <w:ind w:left="360"/>
      </w:pPr>
      <w:r w:rsidRPr="55E1BFB6">
        <w:rPr>
          <w:rFonts w:ascii="Consolas" w:eastAsia="Consolas" w:hAnsi="Consolas" w:cs="Consolas"/>
          <w:sz w:val="19"/>
          <w:szCs w:val="19"/>
        </w:rPr>
        <w:t>dimStudent d ON d.StudentID = f.StudentID</w:t>
      </w:r>
    </w:p>
    <w:p w14:paraId="43EB1ED5" w14:textId="5971972E" w:rsidR="55E1BFB6" w:rsidRDefault="55E1BFB6" w:rsidP="55E1BFB6">
      <w:pPr>
        <w:spacing w:line="240" w:lineRule="auto"/>
        <w:ind w:left="360"/>
      </w:pPr>
      <w:r w:rsidRPr="55E1BFB6">
        <w:rPr>
          <w:rFonts w:ascii="Consolas" w:eastAsia="Consolas" w:hAnsi="Consolas" w:cs="Consolas"/>
          <w:sz w:val="19"/>
          <w:szCs w:val="19"/>
        </w:rPr>
        <w:t>INNER JOIN dimStaff s ON</w:t>
      </w:r>
    </w:p>
    <w:p w14:paraId="417C332C" w14:textId="0C45EE67" w:rsidR="55E1BFB6" w:rsidRDefault="55E1BFB6" w:rsidP="55E1BFB6">
      <w:pPr>
        <w:spacing w:line="240" w:lineRule="auto"/>
        <w:ind w:left="360"/>
      </w:pPr>
      <w:r w:rsidRPr="55E1BFB6">
        <w:rPr>
          <w:rFonts w:ascii="Consolas" w:eastAsia="Consolas" w:hAnsi="Consolas" w:cs="Consolas"/>
          <w:sz w:val="19"/>
          <w:szCs w:val="19"/>
        </w:rPr>
        <w:t>s.StaffID = f.StaffID;</w:t>
      </w:r>
    </w:p>
    <w:p w14:paraId="60D02F63" w14:textId="3F67C58F" w:rsidR="55E1BFB6" w:rsidRDefault="55E1BFB6" w:rsidP="55E1BFB6"/>
    <w:p w14:paraId="0F9BA339" w14:textId="025515A7" w:rsidR="00DE6801" w:rsidRDefault="00DE6801" w:rsidP="00DE6801"/>
    <w:p w14:paraId="306DE0C8" w14:textId="77777777" w:rsidR="00135C0B" w:rsidRDefault="00135C0B" w:rsidP="00DE6801"/>
    <w:p w14:paraId="5F6711A3" w14:textId="0F09BA06" w:rsidR="00B5771F" w:rsidRPr="00B5771F" w:rsidRDefault="00B5771F" w:rsidP="00D639E8">
      <w:pPr>
        <w:pStyle w:val="Title"/>
      </w:pPr>
      <w:r w:rsidRPr="00B5771F">
        <w:t xml:space="preserve">Discipline Behavior </w:t>
      </w:r>
    </w:p>
    <w:p w14:paraId="149D824C" w14:textId="77777777" w:rsidR="00B31A19" w:rsidRDefault="00B31A19" w:rsidP="00D639E8">
      <w:pPr>
        <w:pStyle w:val="TOCHeading"/>
      </w:pPr>
    </w:p>
    <w:p w14:paraId="3E89156B" w14:textId="71075AB3" w:rsidR="00B5771F" w:rsidRDefault="00D639E8" w:rsidP="00D639E8">
      <w:pPr>
        <w:pStyle w:val="TOCHeading"/>
      </w:pPr>
      <w:r>
        <w:t>Role:</w:t>
      </w:r>
      <w:r w:rsidR="001B6A12">
        <w:t xml:space="preserve"> School Admin</w:t>
      </w:r>
    </w:p>
    <w:p w14:paraId="4665D441" w14:textId="77777777" w:rsidR="00D639E8" w:rsidRPr="00D639E8" w:rsidRDefault="00D639E8" w:rsidP="00D639E8">
      <w:pPr>
        <w:pStyle w:val="TOCHeading"/>
      </w:pPr>
    </w:p>
    <w:p w14:paraId="74DC1AC6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DisciplineActionDesc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DisciplineEventDesc</w:t>
      </w:r>
    </w:p>
    <w:p w14:paraId="3AFC0269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factDiscipline d </w:t>
      </w:r>
    </w:p>
    <w:p w14:paraId="70F53FF2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dimDisciplineActionCode a</w:t>
      </w:r>
    </w:p>
    <w:p w14:paraId="0BA323E6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DisciplineActionCodeID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DisciplineActionCodeID</w:t>
      </w:r>
    </w:p>
    <w:p w14:paraId="0CA4E122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dimDisciplineEventCode e </w:t>
      </w:r>
    </w:p>
    <w:p w14:paraId="2C5DA022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DisciplineEventCodeID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DisciplineEventCodeID</w:t>
      </w:r>
    </w:p>
    <w:p w14:paraId="1ED4F678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 dimStudent s</w:t>
      </w:r>
    </w:p>
    <w:p w14:paraId="6B002352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FDEE73" w14:textId="77777777" w:rsidR="00F70D37" w:rsidRDefault="00F70D37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532D9C" w14:textId="4D5FBA3A" w:rsidR="001B6A12" w:rsidRDefault="001B6A12" w:rsidP="00F70D37">
      <w:pPr>
        <w:pStyle w:val="TOCHeading"/>
      </w:pPr>
      <w:r>
        <w:t>Role: Teacher</w:t>
      </w:r>
    </w:p>
    <w:p w14:paraId="724C7743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--Student's Discipine record</w:t>
      </w:r>
    </w:p>
    <w:p w14:paraId="7A882851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DisciplineActionDesc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DisciplineEventDesc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ActionDate</w:t>
      </w:r>
    </w:p>
    <w:p w14:paraId="547FA9AE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factDiscipline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dimDisciplineActionCode a</w:t>
      </w:r>
    </w:p>
    <w:p w14:paraId="409D5499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DisciplineActionCodeID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DisciplineActionCodeID</w:t>
      </w:r>
    </w:p>
    <w:p w14:paraId="6EC349FF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dimDisciplineEventCode e </w:t>
      </w:r>
    </w:p>
    <w:p w14:paraId="54FAA25D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DisciplineEventCodeID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DisciplineEventCodeID</w:t>
      </w:r>
    </w:p>
    <w:p w14:paraId="2E33A4D3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 dimStudent s</w:t>
      </w:r>
    </w:p>
    <w:p w14:paraId="0E4700BB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StudentID</w:t>
      </w:r>
    </w:p>
    <w:p w14:paraId="54F3C3C0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2E9E2F" w14:textId="77777777" w:rsidR="001B6A12" w:rsidRDefault="001B6A12" w:rsidP="00DE6801"/>
    <w:p w14:paraId="1DA368F7" w14:textId="0AE60DD7" w:rsidR="001B6A12" w:rsidRDefault="00F70D37" w:rsidP="00D639E8">
      <w:pPr>
        <w:pStyle w:val="TOCHeading"/>
      </w:pPr>
      <w:r>
        <w:t>Role: Parent</w:t>
      </w:r>
      <w:bookmarkStart w:id="5" w:name="_GoBack"/>
      <w:bookmarkEnd w:id="5"/>
    </w:p>
    <w:p w14:paraId="76C15BC1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--Student's Discipine record</w:t>
      </w:r>
    </w:p>
    <w:p w14:paraId="72E9E775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DisciplineEventDesc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EventDate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ActionDate</w:t>
      </w:r>
    </w:p>
    <w:p w14:paraId="12616686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dimStudent a</w:t>
      </w:r>
    </w:p>
    <w:p w14:paraId="3DA6CF43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FactDiscipline b</w:t>
      </w:r>
    </w:p>
    <w:p w14:paraId="436A1A1A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studentID</w:t>
      </w:r>
    </w:p>
    <w:p w14:paraId="58782C57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DimDisciplineEventCode c</w:t>
      </w:r>
    </w:p>
    <w:p w14:paraId="1549D7BB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4CE5D768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DisciplineEventCodeID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DisciplineEventCodeID</w:t>
      </w:r>
    </w:p>
    <w:p w14:paraId="28858CA5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DimDisciplineActionCode d</w:t>
      </w:r>
    </w:p>
    <w:p w14:paraId="267163F2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DisciplineActionCodeID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DisciplineActionCodeID </w:t>
      </w:r>
    </w:p>
    <w:p w14:paraId="6713F1C2" w14:textId="77777777" w:rsidR="001B6A12" w:rsidRDefault="001B6A12" w:rsidP="001B6A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ParentId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1</w:t>
      </w:r>
    </w:p>
    <w:p w14:paraId="1B531BFC" w14:textId="77777777" w:rsidR="001B6A12" w:rsidRDefault="001B6A12" w:rsidP="00DE6801"/>
    <w:p w14:paraId="51389F3F" w14:textId="77777777" w:rsidR="00135C0B" w:rsidRDefault="00135C0B" w:rsidP="00DE6801"/>
    <w:p w14:paraId="7ECBB9C7" w14:textId="1517F5C6" w:rsidR="00B5771F" w:rsidRDefault="00B5771F" w:rsidP="009B0DE1">
      <w:pPr>
        <w:pStyle w:val="Title"/>
      </w:pPr>
      <w:r w:rsidRPr="00B5771F">
        <w:t>Academic Performance</w:t>
      </w:r>
    </w:p>
    <w:p w14:paraId="447253B2" w14:textId="72C7612B" w:rsidR="00135C0B" w:rsidRDefault="001C5FD9" w:rsidP="00D639E8">
      <w:pPr>
        <w:pStyle w:val="TOCHeading"/>
      </w:pPr>
      <w:r>
        <w:t>Role: School Admin</w:t>
      </w:r>
    </w:p>
    <w:p w14:paraId="73D000F0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--Student Count per course/ subject</w:t>
      </w:r>
    </w:p>
    <w:p w14:paraId="0DC0E782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CourseTitle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SubjectName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StudentCount</w:t>
      </w:r>
    </w:p>
    <w:p w14:paraId="3C7E247E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factStudentCourse fsc </w:t>
      </w:r>
    </w:p>
    <w:p w14:paraId="4E4ACD70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factStudentCourseGrade fscg</w:t>
      </w:r>
    </w:p>
    <w:p w14:paraId="26B82F76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fsc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StudentCourseID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fscg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StudentCourseID</w:t>
      </w:r>
    </w:p>
    <w:p w14:paraId="03017951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dimCourse co </w:t>
      </w:r>
    </w:p>
    <w:p w14:paraId="6A97DBC9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fsc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CourseID </w:t>
      </w:r>
    </w:p>
    <w:p w14:paraId="5ED7932C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dimSubject sub</w:t>
      </w:r>
    </w:p>
    <w:p w14:paraId="0F35F812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SubjectID</w:t>
      </w:r>
    </w:p>
    <w:p w14:paraId="247A9266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dimStudent st</w:t>
      </w:r>
    </w:p>
    <w:p w14:paraId="0D4F0DF4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fsc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StudentID</w:t>
      </w:r>
    </w:p>
    <w:p w14:paraId="2CD6F447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CourseTitle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SubjectName</w:t>
      </w:r>
    </w:p>
    <w:p w14:paraId="4D6608D5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5E6DA054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--Students per course</w:t>
      </w:r>
    </w:p>
    <w:p w14:paraId="2EACA543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fsc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dco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CourseTitle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TotalStudent</w:t>
      </w:r>
    </w:p>
    <w:p w14:paraId="304CC0A6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factStudentCourse fsc</w:t>
      </w:r>
    </w:p>
    <w:p w14:paraId="0B877AD2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dimCourse dco</w:t>
      </w:r>
    </w:p>
    <w:p w14:paraId="677F8DF2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dco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>fsc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CourseID</w:t>
      </w:r>
    </w:p>
    <w:p w14:paraId="23757DF1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fsc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dco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CourseTitle</w:t>
      </w:r>
    </w:p>
    <w:p w14:paraId="6D6D5825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16DB7C3B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--Students per subject</w:t>
      </w:r>
    </w:p>
    <w:p w14:paraId="7D398F6A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dco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SubjectName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TotalStudent</w:t>
      </w:r>
    </w:p>
    <w:p w14:paraId="243FC740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factStudentCourse fsc</w:t>
      </w:r>
    </w:p>
    <w:p w14:paraId="3DCBB1E6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lastRenderedPageBreak/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dimCourse dco</w:t>
      </w:r>
    </w:p>
    <w:p w14:paraId="4A74A19E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dco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CourseID</w:t>
      </w:r>
    </w:p>
    <w:p w14:paraId="7768F4CD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dimSubject sub</w:t>
      </w:r>
    </w:p>
    <w:p w14:paraId="1084447A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sub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SubjectID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dco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SubjectID</w:t>
      </w:r>
    </w:p>
    <w:p w14:paraId="3D43B44B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group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by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dco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SubjectID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SubjectName</w:t>
      </w:r>
    </w:p>
    <w:p w14:paraId="69686F05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6678017C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8000"/>
          <w:sz w:val="19"/>
          <w:szCs w:val="19"/>
        </w:rPr>
        <w:t>--Student Course Grades</w:t>
      </w:r>
    </w:p>
    <w:p w14:paraId="24DDD6C1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fsc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StudentCourseID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CourseTitle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</w:p>
    <w:p w14:paraId="6D846262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sub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SubjectName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</w:p>
    <w:p w14:paraId="0ABF3341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dgt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GradeType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fscg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NumericGrade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fscg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AlphaNumericGrade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fscg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AlphaGrade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</w:p>
    <w:p w14:paraId="641DFC95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fsc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GradeLevel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CourseDate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EnrollmentDate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WithdrawalDate</w:t>
      </w:r>
    </w:p>
    <w:p w14:paraId="6D6FD444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factStudentCourse fsc</w:t>
      </w:r>
    </w:p>
    <w:p w14:paraId="762F235F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factStudentCourseGrade fscg</w:t>
      </w:r>
    </w:p>
    <w:p w14:paraId="096CD84B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fscg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StudentCourseID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StudentCourseID</w:t>
      </w:r>
    </w:p>
    <w:p w14:paraId="2FB27490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dimCourse co</w:t>
      </w:r>
    </w:p>
    <w:p w14:paraId="6C2E7E71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co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CourseID</w:t>
      </w:r>
    </w:p>
    <w:p w14:paraId="4EB5B5DA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dimGradeType dgt</w:t>
      </w:r>
    </w:p>
    <w:p w14:paraId="2C0E4F54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fscg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GradeTypeID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dgt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GradeTypeID</w:t>
      </w:r>
    </w:p>
    <w:p w14:paraId="3C0608E8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dimStudent stu</w:t>
      </w:r>
    </w:p>
    <w:p w14:paraId="4E907962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fsc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</w:p>
    <w:p w14:paraId="178D7AEC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dimSubject sub</w:t>
      </w:r>
    </w:p>
    <w:p w14:paraId="29B16CCD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co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SubjectID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SubjectID</w:t>
      </w:r>
    </w:p>
    <w:p w14:paraId="16A7CFBD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where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stu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12</w:t>
      </w:r>
    </w:p>
    <w:p w14:paraId="3ED94247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59266A62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31CC1DE0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7EA2DFE8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2FD0759C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8000"/>
          <w:sz w:val="19"/>
          <w:szCs w:val="19"/>
        </w:rPr>
        <w:t>--All students grade subject/ course wise</w:t>
      </w:r>
    </w:p>
    <w:p w14:paraId="6B3CB703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StudentName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SubjectName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CourseTitle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AlphaGrade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fscg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NumericGrade</w:t>
      </w:r>
    </w:p>
    <w:p w14:paraId="1345EA06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factStudentCourse fsc </w:t>
      </w:r>
    </w:p>
    <w:p w14:paraId="7C2FAC70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factStudentCourseGrade fscg</w:t>
      </w:r>
    </w:p>
    <w:p w14:paraId="4BF730BC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fsc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StudentCourseID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fscg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StudentCourseID</w:t>
      </w:r>
    </w:p>
    <w:p w14:paraId="65157370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dimCourse co </w:t>
      </w:r>
    </w:p>
    <w:p w14:paraId="02FA730C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co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CourseID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fsc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CourseID </w:t>
      </w:r>
    </w:p>
    <w:p w14:paraId="5D1C414A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dimSubject sub</w:t>
      </w:r>
    </w:p>
    <w:p w14:paraId="20019AFD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sub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SubjectID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co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SubjectID</w:t>
      </w:r>
    </w:p>
    <w:p w14:paraId="78A3A3FD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dimStudent st</w:t>
      </w:r>
    </w:p>
    <w:p w14:paraId="38D71713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fsc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StudentID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</w:p>
    <w:p w14:paraId="2E9CF89D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group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by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StudentName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SubjectName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CourseTitle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AlphaGrade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fscg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NumericGrade</w:t>
      </w:r>
    </w:p>
    <w:p w14:paraId="56FA682A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order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by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StudentName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SubjectName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CourseTitle</w:t>
      </w:r>
    </w:p>
    <w:p w14:paraId="5F7AF7E3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0B849722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8000"/>
          <w:sz w:val="19"/>
          <w:szCs w:val="19"/>
        </w:rPr>
        <w:t>--HSGT Test Score</w:t>
      </w:r>
    </w:p>
    <w:p w14:paraId="78A6BAC1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fsgt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HSGTScoreID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ds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ds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StudentName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fsgt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TestDate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fsgt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LatestTest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</w:p>
    <w:p w14:paraId="2F57824A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auto"/>
          <w:sz w:val="19"/>
          <w:szCs w:val="19"/>
        </w:rPr>
        <w:t>sub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SubjectName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fsgt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RawScore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fsgt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PossibleRawScore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fsgt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PossibleScaledScore</w:t>
      </w:r>
    </w:p>
    <w:p w14:paraId="4B2E143E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factHSGTScore fsgt</w:t>
      </w:r>
    </w:p>
    <w:p w14:paraId="41CB73AD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dimStudent ds</w:t>
      </w:r>
    </w:p>
    <w:p w14:paraId="352195EE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fsgt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ds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</w:p>
    <w:p w14:paraId="64819C62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dimSubject sub</w:t>
      </w:r>
    </w:p>
    <w:p w14:paraId="5B593C08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sub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SubjectID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fsgt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SubjectID</w:t>
      </w:r>
    </w:p>
    <w:p w14:paraId="0960F658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Order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by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ds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StudentName</w:t>
      </w:r>
    </w:p>
    <w:p w14:paraId="67D755F9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6ACA6D13" w14:textId="77777777" w:rsidR="001C5FD9" w:rsidRDefault="001C5FD9" w:rsidP="00135C0B"/>
    <w:p w14:paraId="51EE6991" w14:textId="6AC7B2EE" w:rsidR="001C5FD9" w:rsidRDefault="55E1BFB6" w:rsidP="00D639E8">
      <w:pPr>
        <w:pStyle w:val="TOCHeading"/>
      </w:pPr>
      <w:r>
        <w:lastRenderedPageBreak/>
        <w:t>Role: Teacher</w:t>
      </w:r>
    </w:p>
    <w:p w14:paraId="1D02F06C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IF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FF00FF"/>
          <w:sz w:val="19"/>
          <w:szCs w:val="19"/>
        </w:rPr>
        <w:t>object_id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  <w:r w:rsidRPr="55E1BFB6">
        <w:rPr>
          <w:rFonts w:ascii="Consolas" w:eastAsia="Consolas" w:hAnsi="Consolas" w:cs="Consolas"/>
          <w:color w:val="FF0000"/>
          <w:sz w:val="19"/>
          <w:szCs w:val="19"/>
        </w:rPr>
        <w:t>N'dbo.GetCourseAndStudentByStaff'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FF0000"/>
          <w:sz w:val="19"/>
          <w:szCs w:val="19"/>
        </w:rPr>
        <w:t>N'IF'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)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IS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NOT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NULL</w:t>
      </w:r>
    </w:p>
    <w:p w14:paraId="14CE2E10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DROP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[dbo]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[GetCourseAndStudentByStaff]</w:t>
      </w:r>
    </w:p>
    <w:p w14:paraId="44C9D296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14:paraId="0DA095DE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IF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FF00FF"/>
          <w:sz w:val="19"/>
          <w:szCs w:val="19"/>
        </w:rPr>
        <w:t>object_id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  <w:r w:rsidRPr="55E1BFB6">
        <w:rPr>
          <w:rFonts w:ascii="Consolas" w:eastAsia="Consolas" w:hAnsi="Consolas" w:cs="Consolas"/>
          <w:color w:val="FF0000"/>
          <w:sz w:val="19"/>
          <w:szCs w:val="19"/>
        </w:rPr>
        <w:t>N'dbo.GetStudentPerformanceByStaff'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FF0000"/>
          <w:sz w:val="19"/>
          <w:szCs w:val="19"/>
        </w:rPr>
        <w:t>N'IF'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)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IS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NOT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NULL</w:t>
      </w:r>
    </w:p>
    <w:p w14:paraId="64A2232A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DROP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[dbo]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[GetStudentPerformanceByStaff]</w:t>
      </w:r>
    </w:p>
    <w:p w14:paraId="3B2BE0F8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14:paraId="1D62545A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ANSI_NULLS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</w:p>
    <w:p w14:paraId="604AB465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14:paraId="2CF76D45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QUOTED_IDENTIFIER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</w:p>
    <w:p w14:paraId="2B27BD18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14:paraId="2E8E1112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8000"/>
          <w:sz w:val="19"/>
          <w:szCs w:val="19"/>
        </w:rPr>
        <w:t>--Get All student and courses under Teacher (by StaffID)</w:t>
      </w:r>
    </w:p>
    <w:p w14:paraId="1B31A0BB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[dbo]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[GetCourseAndStudentByStaff]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@STAFF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)</w:t>
      </w:r>
    </w:p>
    <w:p w14:paraId="59EFDA75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RETURNS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TABLE</w:t>
      </w:r>
    </w:p>
    <w:p w14:paraId="619CA101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AS</w:t>
      </w:r>
    </w:p>
    <w:p w14:paraId="50D98FC9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RETURN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</w:p>
    <w:p w14:paraId="456DE57D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</w:p>
    <w:p w14:paraId="2409D397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  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fsc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StudentCourseID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StudentName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CourseTitle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CourseDate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</w:p>
    <w:p w14:paraId="2806FFE7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EnrollmentDate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WithdrawalDate</w:t>
      </w:r>
    </w:p>
    <w:p w14:paraId="2F9415AA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factStudentCourse fsc</w:t>
      </w:r>
    </w:p>
    <w:p w14:paraId="5F0FDEF1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dimStudent stu</w:t>
      </w:r>
    </w:p>
    <w:p w14:paraId="7EE8A8A0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fsc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</w:p>
    <w:p w14:paraId="3E9A039A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dimCourse co</w:t>
      </w:r>
    </w:p>
    <w:p w14:paraId="3588FFFD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co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CourseID</w:t>
      </w:r>
    </w:p>
    <w:p w14:paraId="63D16CF7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where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StaffID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@STAFF</w:t>
      </w:r>
      <w:r>
        <w:rPr>
          <w:rFonts w:ascii="Consolas" w:hAnsi="Consolas" w:cs="Consolas"/>
          <w:color w:val="auto"/>
          <w:sz w:val="19"/>
          <w:szCs w:val="19"/>
        </w:rPr>
        <w:tab/>
      </w:r>
    </w:p>
    <w:p w14:paraId="744E3AAF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);</w:t>
      </w:r>
    </w:p>
    <w:p w14:paraId="782E4E8C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14:paraId="23883E2F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8000"/>
          <w:sz w:val="19"/>
          <w:szCs w:val="19"/>
        </w:rPr>
        <w:t>--Student Course Grades for teacher</w:t>
      </w:r>
    </w:p>
    <w:p w14:paraId="3CC64526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[dbo]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[GetStudentPerformanceByStaff]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@Student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@STAFF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)</w:t>
      </w:r>
    </w:p>
    <w:p w14:paraId="1D57A5DD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RETURNS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TABLE</w:t>
      </w:r>
    </w:p>
    <w:p w14:paraId="4682C7B5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AS</w:t>
      </w:r>
    </w:p>
    <w:p w14:paraId="22343BFA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RETURN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</w:p>
    <w:p w14:paraId="48EDBBC3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</w:p>
    <w:p w14:paraId="63490ECA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fsc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StudentCourseID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StudentName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CourseTitle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14:paraId="04C94B41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SubjectName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58B75C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dgt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GradeType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fscg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NumericGrade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fscg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AlphaNumericGrade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fscg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AlphaGrade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14:paraId="1B7F077C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GradeLevel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CourseDate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EnrollmentDate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WithdrawalDate</w:t>
      </w:r>
    </w:p>
    <w:p w14:paraId="734EE953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factStudentCourse fsc</w:t>
      </w:r>
    </w:p>
    <w:p w14:paraId="355A07B8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factStudentCourseGrade fscg</w:t>
      </w:r>
    </w:p>
    <w:p w14:paraId="59E6ED57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fscg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StudentCourseID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StudentCourseID</w:t>
      </w:r>
    </w:p>
    <w:p w14:paraId="0B2C1819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dimCourse co</w:t>
      </w:r>
    </w:p>
    <w:p w14:paraId="35A5235E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co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CourseID</w:t>
      </w:r>
    </w:p>
    <w:p w14:paraId="1B4A8E0A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dimGradeType dgt</w:t>
      </w:r>
    </w:p>
    <w:p w14:paraId="1637D4A6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fscg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GradeTypeID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dgt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GradeTypeID</w:t>
      </w:r>
    </w:p>
    <w:p w14:paraId="76E5B4ED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dimStudent stu</w:t>
      </w:r>
    </w:p>
    <w:p w14:paraId="655AD305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fsc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</w:p>
    <w:p w14:paraId="685E4872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dimSubject sub</w:t>
      </w:r>
    </w:p>
    <w:p w14:paraId="040E3142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co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SubjectID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SubjectID</w:t>
      </w:r>
    </w:p>
    <w:p w14:paraId="2F845D69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where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stu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@Student 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AND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fsc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StaffID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@STAFF</w:t>
      </w:r>
    </w:p>
    <w:p w14:paraId="040053F9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14:paraId="1BA22E3B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14:paraId="37D45ECE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8000"/>
          <w:sz w:val="19"/>
          <w:szCs w:val="19"/>
        </w:rPr>
        <w:t>--Get All student and courses under Teacher (by StaffID)</w:t>
      </w:r>
    </w:p>
    <w:p w14:paraId="6945E8B7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*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GetCourseAndStudentByStaff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25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)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ORDER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BY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CourseTitle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;</w:t>
      </w:r>
    </w:p>
    <w:p w14:paraId="39FD9331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14:paraId="5004890E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8000"/>
          <w:sz w:val="19"/>
          <w:szCs w:val="19"/>
        </w:rPr>
        <w:t>--Student Course Grades</w:t>
      </w:r>
    </w:p>
    <w:p w14:paraId="590AB826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lastRenderedPageBreak/>
        <w:t>SELECT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*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GetStudentPerformanceByStaff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12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25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)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ORDER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BY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CourseTitle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;</w:t>
      </w:r>
    </w:p>
    <w:p w14:paraId="0B477063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4EAF2CA1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314FEBD7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500F3CF2" w14:textId="7BAC4000" w:rsidR="001C5FD9" w:rsidRDefault="55E1BFB6" w:rsidP="00D639E8">
      <w:pPr>
        <w:pStyle w:val="TOCHeading"/>
      </w:pPr>
      <w:r>
        <w:t>Role: Parent</w:t>
      </w:r>
    </w:p>
    <w:p w14:paraId="5B2D00AD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IF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FF00FF"/>
          <w:sz w:val="19"/>
          <w:szCs w:val="19"/>
        </w:rPr>
        <w:t>object_id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  <w:r w:rsidRPr="55E1BFB6">
        <w:rPr>
          <w:rFonts w:ascii="Consolas" w:eastAsia="Consolas" w:hAnsi="Consolas" w:cs="Consolas"/>
          <w:color w:val="FF0000"/>
          <w:sz w:val="19"/>
          <w:szCs w:val="19"/>
        </w:rPr>
        <w:t>N'dbo.GetStudentGradePerformanceByParent'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FF0000"/>
          <w:sz w:val="19"/>
          <w:szCs w:val="19"/>
        </w:rPr>
        <w:t>N'IF'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)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IS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NOT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NULL</w:t>
      </w:r>
    </w:p>
    <w:p w14:paraId="687FC6C2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DROP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[dbo]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[GetStudentGradePerformanceByParent]</w:t>
      </w:r>
    </w:p>
    <w:p w14:paraId="08F8FF7C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14:paraId="536DE6F3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IF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FF00FF"/>
          <w:sz w:val="19"/>
          <w:szCs w:val="19"/>
        </w:rPr>
        <w:t>object_id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  <w:r w:rsidRPr="55E1BFB6">
        <w:rPr>
          <w:rFonts w:ascii="Consolas" w:eastAsia="Consolas" w:hAnsi="Consolas" w:cs="Consolas"/>
          <w:color w:val="FF0000"/>
          <w:sz w:val="19"/>
          <w:szCs w:val="19"/>
        </w:rPr>
        <w:t>N'dbo.GetStudentTestPerformanceByParent'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FF0000"/>
          <w:sz w:val="19"/>
          <w:szCs w:val="19"/>
        </w:rPr>
        <w:t>N'IF'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)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IS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NOT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NULL</w:t>
      </w:r>
    </w:p>
    <w:p w14:paraId="3A41ED3E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DROP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[dbo]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[GetStudentTestPerformanceByParent]</w:t>
      </w:r>
    </w:p>
    <w:p w14:paraId="0E372BC2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14:paraId="759668D8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ANSI_NULLS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</w:p>
    <w:p w14:paraId="26412F97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14:paraId="2DCB76EB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QUOTED_IDENTIFIER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</w:p>
    <w:p w14:paraId="719DDEA6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14:paraId="507378DF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8000"/>
          <w:sz w:val="19"/>
          <w:szCs w:val="19"/>
        </w:rPr>
        <w:t>--Student Course Grades for parent</w:t>
      </w:r>
    </w:p>
    <w:p w14:paraId="78F0D282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[dbo]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[GetStudentGradePerformanceByParent]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@Parent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)</w:t>
      </w:r>
    </w:p>
    <w:p w14:paraId="49C8BAB7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RETURNS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TABLE</w:t>
      </w:r>
    </w:p>
    <w:p w14:paraId="34AFD121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AS</w:t>
      </w:r>
    </w:p>
    <w:p w14:paraId="57F69FE0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RETURN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</w:p>
    <w:p w14:paraId="2B6039C1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</w:p>
    <w:p w14:paraId="259471BD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fsc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StudentCourseID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StudentName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CourseTitle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14:paraId="4ADC2438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SubjectName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6659E6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dgt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GradeType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fscg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NumericGrade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fscg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AlphaNumericGrade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fscg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AlphaGrade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14:paraId="4393B96D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GradeLevel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CourseDate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EnrollmentDate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WithdrawalDate</w:t>
      </w:r>
    </w:p>
    <w:p w14:paraId="153D6198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factStudentCourse fsc</w:t>
      </w:r>
    </w:p>
    <w:p w14:paraId="6ED5B345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factStudentCourseGrade fscg</w:t>
      </w:r>
    </w:p>
    <w:p w14:paraId="174B60F8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fscg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StudentCourseID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StudentCourseID</w:t>
      </w:r>
    </w:p>
    <w:p w14:paraId="41D3CA28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dimCourse co</w:t>
      </w:r>
    </w:p>
    <w:p w14:paraId="74FF45FB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co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fsc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CourseID</w:t>
      </w:r>
    </w:p>
    <w:p w14:paraId="002CAC24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dimGradeType dgt</w:t>
      </w:r>
    </w:p>
    <w:p w14:paraId="4CD4A197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fscg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GradeTypeID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dgt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GradeTypeID</w:t>
      </w:r>
    </w:p>
    <w:p w14:paraId="144806C2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dimStudent stu</w:t>
      </w:r>
    </w:p>
    <w:p w14:paraId="2A380DBB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fsc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</w:p>
    <w:p w14:paraId="43737CD3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dimSubject sub</w:t>
      </w:r>
    </w:p>
    <w:p w14:paraId="408885D7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co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SubjectID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SubjectID</w:t>
      </w:r>
    </w:p>
    <w:p w14:paraId="5083651E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where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stu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ParentId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@Parent</w:t>
      </w:r>
    </w:p>
    <w:p w14:paraId="5BCB0BD6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14:paraId="1791E5B7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14:paraId="53265035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8000"/>
          <w:sz w:val="19"/>
          <w:szCs w:val="19"/>
        </w:rPr>
        <w:t>--Student Course Test performace for Parent</w:t>
      </w:r>
    </w:p>
    <w:p w14:paraId="7FDFD9F7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[dbo]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[GetStudentTestPerformanceByParent]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@Parent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)</w:t>
      </w:r>
    </w:p>
    <w:p w14:paraId="49B9DB55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RETURNS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TABLE</w:t>
      </w:r>
    </w:p>
    <w:p w14:paraId="7A20166E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AS</w:t>
      </w:r>
    </w:p>
    <w:p w14:paraId="3C096FE6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RETURN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</w:p>
    <w:p w14:paraId="5116A0CC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</w:p>
    <w:p w14:paraId="6C238E92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stu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StudentName 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sts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RawScore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sts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PossibleRawScore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sts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PossibleScaledScore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sts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ScaledScore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14:paraId="2B21566D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>hsgt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TestDate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SubjectName</w:t>
      </w:r>
    </w:p>
    <w:p w14:paraId="38FD4FEA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dimStudent stu </w:t>
      </w:r>
    </w:p>
    <w:p w14:paraId="68EFA650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 FactStandardizedTestScore sts</w:t>
      </w:r>
    </w:p>
    <w:p w14:paraId="4CCC30E4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stu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studentID 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sts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</w:p>
    <w:p w14:paraId="507C6EE6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factHSGTScore hsgt</w:t>
      </w:r>
    </w:p>
    <w:p w14:paraId="50B73FC0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sts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SubjectID 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hsgt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SubjectID </w:t>
      </w:r>
    </w:p>
    <w:p w14:paraId="21158C8F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dimSubject sub</w:t>
      </w:r>
    </w:p>
    <w:p w14:paraId="52BDFB53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lastRenderedPageBreak/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hsgt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SubjectID 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sub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SubjectID </w:t>
      </w:r>
    </w:p>
    <w:p w14:paraId="5D5F93E4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WHERE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stu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ParentId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@Parent</w:t>
      </w:r>
    </w:p>
    <w:p w14:paraId="36B96B85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GROUP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BY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stu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StudentName 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sts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RawScore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sts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PossibleRawScore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sts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PossibleScaledScore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sts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ScaledScore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14:paraId="025E910E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>hsgt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TestDate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SubjectName</w:t>
      </w:r>
    </w:p>
    <w:p w14:paraId="00EF815C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14:paraId="7F424D89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14:paraId="2DA56A90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3DF5EF67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8000"/>
          <w:sz w:val="19"/>
          <w:szCs w:val="19"/>
        </w:rPr>
        <w:t>--Student Course Grades for parent</w:t>
      </w:r>
    </w:p>
    <w:p w14:paraId="1EEE1B23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*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GetStudentGradePerformanceByParent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12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)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ORDER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BY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GradeType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;</w:t>
      </w:r>
    </w:p>
    <w:p w14:paraId="2F93C397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14:paraId="52C34255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27D4A5D9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8000"/>
          <w:sz w:val="19"/>
          <w:szCs w:val="19"/>
        </w:rPr>
        <w:t>--Student Course Test performace for Parent</w:t>
      </w:r>
    </w:p>
    <w:p w14:paraId="23EB500C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*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GetStudentTestPerformanceByParent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12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)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ORDER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BY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TestDate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DESC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;</w:t>
      </w:r>
    </w:p>
    <w:p w14:paraId="156AAA83" w14:textId="77777777" w:rsidR="000E24A9" w:rsidRDefault="55E1BFB6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14:paraId="381C2860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2B45BAFA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2D22C2F7" w14:textId="77777777" w:rsidR="000E24A9" w:rsidRDefault="000E24A9" w:rsidP="000E24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5DE8E93D" w14:textId="35DE881D" w:rsidR="00B5771F" w:rsidRDefault="55E1BFB6" w:rsidP="009B0DE1">
      <w:pPr>
        <w:pStyle w:val="Title"/>
      </w:pPr>
      <w:r>
        <w:t>Special Programs</w:t>
      </w:r>
    </w:p>
    <w:p w14:paraId="3518A038" w14:textId="4071A9E8" w:rsidR="00B5771F" w:rsidRPr="00B5771F" w:rsidRDefault="00B5771F" w:rsidP="00B5771F"/>
    <w:p w14:paraId="73A1EE19" w14:textId="77777777" w:rsidR="001C5FD9" w:rsidRDefault="55E1BFB6" w:rsidP="00D639E8">
      <w:pPr>
        <w:pStyle w:val="TOCHeading"/>
      </w:pPr>
      <w:r>
        <w:t>Role: School Admin</w:t>
      </w:r>
    </w:p>
    <w:p w14:paraId="19CDA86A" w14:textId="77777777" w:rsidR="005B7998" w:rsidRDefault="005B7998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</w:p>
    <w:p w14:paraId="01C2B8F6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8000"/>
          <w:sz w:val="19"/>
          <w:szCs w:val="19"/>
        </w:rPr>
        <w:t>--Total special Programs and Students count</w:t>
      </w:r>
    </w:p>
    <w:p w14:paraId="263E6FAA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ProgramCode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</w:p>
    <w:p w14:paraId="444E8C60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FF00FF"/>
          <w:sz w:val="19"/>
          <w:szCs w:val="19"/>
        </w:rPr>
        <w:t>COUNT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SpecialProgramID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)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FF0000"/>
          <w:sz w:val="19"/>
          <w:szCs w:val="19"/>
        </w:rPr>
        <w:t>'Total Special Programs'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</w:p>
    <w:p w14:paraId="146C1186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FF00FF"/>
          <w:sz w:val="19"/>
          <w:szCs w:val="19"/>
        </w:rPr>
        <w:t>COUNT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)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FF0000"/>
          <w:sz w:val="19"/>
          <w:szCs w:val="19"/>
        </w:rPr>
        <w:t>'Total Students'</w:t>
      </w:r>
    </w:p>
    <w:p w14:paraId="10E90292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factSpecialProgram fsp</w:t>
      </w:r>
    </w:p>
    <w:p w14:paraId="56145A0E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dimStudent stu</w:t>
      </w:r>
    </w:p>
    <w:p w14:paraId="65CF9BB5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stu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</w:p>
    <w:p w14:paraId="689559AD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dimSpecialProgram sp</w:t>
      </w:r>
    </w:p>
    <w:p w14:paraId="449E2368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ProgramID</w:t>
      </w:r>
    </w:p>
    <w:p w14:paraId="01C1134B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GROUP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BY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ProgramCode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</w:t>
      </w:r>
    </w:p>
    <w:p w14:paraId="670DD4CC" w14:textId="77777777" w:rsidR="005B7998" w:rsidRDefault="005B7998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18A98AED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8000"/>
          <w:sz w:val="19"/>
          <w:szCs w:val="19"/>
        </w:rPr>
        <w:t>--Special Program Student</w:t>
      </w:r>
    </w:p>
    <w:p w14:paraId="3B437765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ProgramCode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SpecialProgramID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</w:p>
    <w:p w14:paraId="26483A9B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auto"/>
          <w:sz w:val="19"/>
          <w:szCs w:val="19"/>
        </w:rPr>
        <w:t>stu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StudentName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SchoolYear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EntryDate</w:t>
      </w:r>
    </w:p>
    <w:p w14:paraId="3BFD08C7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factSpecialProgram fsp</w:t>
      </w:r>
    </w:p>
    <w:p w14:paraId="7546842B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dimStudent stu</w:t>
      </w:r>
    </w:p>
    <w:p w14:paraId="2D496992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stu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</w:p>
    <w:p w14:paraId="7463DAEE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dimSpecialProgram sp</w:t>
      </w:r>
    </w:p>
    <w:p w14:paraId="35D2D4F2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ProgramID</w:t>
      </w:r>
    </w:p>
    <w:p w14:paraId="744024BF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GROUP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BY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ProgramCode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SpecialProgramID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</w:p>
    <w:p w14:paraId="5BCEB59C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auto"/>
          <w:sz w:val="19"/>
          <w:szCs w:val="19"/>
        </w:rPr>
        <w:t>stu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StudentName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SchoolYear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EntryDate</w:t>
      </w:r>
    </w:p>
    <w:p w14:paraId="241A1630" w14:textId="77777777" w:rsidR="005B7998" w:rsidRDefault="005B7998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17D1F439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8000"/>
          <w:sz w:val="19"/>
          <w:szCs w:val="19"/>
        </w:rPr>
        <w:t>--List of students with programs</w:t>
      </w:r>
    </w:p>
    <w:p w14:paraId="6C92FECE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stu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StudentName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ProgramCode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EntryDate </w:t>
      </w:r>
    </w:p>
    <w:p w14:paraId="5E460558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factSpecialProgram fsp</w:t>
      </w:r>
    </w:p>
    <w:p w14:paraId="3F47D903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dimStudent stu</w:t>
      </w:r>
    </w:p>
    <w:p w14:paraId="425D0BFA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lastRenderedPageBreak/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</w:p>
    <w:p w14:paraId="06A13F07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dimSpecialProgram sp</w:t>
      </w:r>
    </w:p>
    <w:p w14:paraId="72FBB4C6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ProgramID</w:t>
      </w:r>
    </w:p>
    <w:p w14:paraId="3D5309D7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Order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By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stu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StudentName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ProgramCode</w:t>
      </w:r>
    </w:p>
    <w:p w14:paraId="35AD44F6" w14:textId="77777777" w:rsidR="005B7998" w:rsidRDefault="005B7998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746E2AEE" w14:textId="29FA1BB2" w:rsidR="00B5771F" w:rsidRDefault="00B5771F" w:rsidP="00B5771F">
      <w:pPr>
        <w:pStyle w:val="Heading3"/>
      </w:pPr>
    </w:p>
    <w:p w14:paraId="0C52C022" w14:textId="186816C8" w:rsidR="001C5FD9" w:rsidRDefault="001C5FD9" w:rsidP="001C5FD9"/>
    <w:p w14:paraId="1403CBA6" w14:textId="1F03CC2C" w:rsidR="001C5FD9" w:rsidRDefault="55E1BFB6" w:rsidP="00D639E8">
      <w:pPr>
        <w:pStyle w:val="TOCHeading"/>
      </w:pPr>
      <w:r>
        <w:t>Role: Teacher</w:t>
      </w:r>
    </w:p>
    <w:p w14:paraId="4EDD3F31" w14:textId="494A5118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8000"/>
          <w:sz w:val="19"/>
          <w:szCs w:val="19"/>
        </w:rPr>
        <w:t>--Special Program Student</w:t>
      </w:r>
    </w:p>
    <w:p w14:paraId="18CE22CE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ProgramCode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SpecialProgramID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</w:p>
    <w:p w14:paraId="3719F0CF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auto"/>
          <w:sz w:val="19"/>
          <w:szCs w:val="19"/>
        </w:rPr>
        <w:t>stu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StudentName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SchoolYear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EntryDate</w:t>
      </w:r>
    </w:p>
    <w:p w14:paraId="793802F9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factSpecialProgram fsp</w:t>
      </w:r>
    </w:p>
    <w:p w14:paraId="74D6F920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dimStudent stu</w:t>
      </w:r>
    </w:p>
    <w:p w14:paraId="76202567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stu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</w:p>
    <w:p w14:paraId="4A47C618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dimSpecialProgram sp</w:t>
      </w:r>
    </w:p>
    <w:p w14:paraId="3E87734A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ProgramID</w:t>
      </w:r>
    </w:p>
    <w:p w14:paraId="6D5EBF4A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GROUP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BY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ProgramCode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SpecialProgramID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</w:p>
    <w:p w14:paraId="66DD58D1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auto"/>
          <w:sz w:val="19"/>
          <w:szCs w:val="19"/>
        </w:rPr>
        <w:t>stu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StudentName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SchoolYear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EntryDate</w:t>
      </w:r>
    </w:p>
    <w:p w14:paraId="54A52929" w14:textId="77777777" w:rsidR="005B7998" w:rsidRDefault="005B7998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5F28DE90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8000"/>
          <w:sz w:val="19"/>
          <w:szCs w:val="19"/>
        </w:rPr>
        <w:t>--List of students with programs</w:t>
      </w:r>
    </w:p>
    <w:p w14:paraId="3DEF1DE5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stu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StudentName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ProgramCode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EntryDate </w:t>
      </w:r>
    </w:p>
    <w:p w14:paraId="195A9D08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factSpecialProgram fsp</w:t>
      </w:r>
    </w:p>
    <w:p w14:paraId="4446F048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dimStudent stu</w:t>
      </w:r>
    </w:p>
    <w:p w14:paraId="707CD2B8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</w:p>
    <w:p w14:paraId="7FACD181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dimSpecialProgram sp</w:t>
      </w:r>
    </w:p>
    <w:p w14:paraId="23EE3B06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ProgramID</w:t>
      </w:r>
    </w:p>
    <w:p w14:paraId="055B2415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Order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By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stu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StudentName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sp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ProgramCode</w:t>
      </w:r>
    </w:p>
    <w:p w14:paraId="2488350E" w14:textId="77777777" w:rsidR="001C5FD9" w:rsidRDefault="001C5FD9" w:rsidP="001C5FD9"/>
    <w:p w14:paraId="775C4EBA" w14:textId="77777777" w:rsidR="001C5FD9" w:rsidRDefault="001C5FD9" w:rsidP="001C5FD9"/>
    <w:p w14:paraId="3F19232A" w14:textId="6CB0E69E" w:rsidR="001C5FD9" w:rsidRDefault="55E1BFB6" w:rsidP="00D639E8">
      <w:pPr>
        <w:pStyle w:val="TOCHeading"/>
      </w:pPr>
      <w:r>
        <w:t>Role: Parent</w:t>
      </w:r>
    </w:p>
    <w:p w14:paraId="4E4CB927" w14:textId="77777777" w:rsidR="001C5FD9" w:rsidRPr="001C5FD9" w:rsidRDefault="001C5FD9" w:rsidP="001C5FD9"/>
    <w:p w14:paraId="546E12AA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IF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FF00FF"/>
          <w:sz w:val="19"/>
          <w:szCs w:val="19"/>
        </w:rPr>
        <w:t>object_id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  <w:r w:rsidRPr="55E1BFB6">
        <w:rPr>
          <w:rFonts w:ascii="Consolas" w:eastAsia="Consolas" w:hAnsi="Consolas" w:cs="Consolas"/>
          <w:color w:val="FF0000"/>
          <w:sz w:val="19"/>
          <w:szCs w:val="19"/>
        </w:rPr>
        <w:t>N'dbo.CheckChildsSpecialProgram'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FF0000"/>
          <w:sz w:val="19"/>
          <w:szCs w:val="19"/>
        </w:rPr>
        <w:t>N'IF'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)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IS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NOT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NULL</w:t>
      </w:r>
    </w:p>
    <w:p w14:paraId="1DCEE445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DROP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[dbo]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[CheckChildsSpecialProgram]</w:t>
      </w:r>
    </w:p>
    <w:p w14:paraId="2517DCBF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14:paraId="1F7C4F46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ANSI_NULLS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</w:p>
    <w:p w14:paraId="7EF9F9A2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14:paraId="56EAA773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QUOTED_IDENTIFIER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</w:p>
    <w:p w14:paraId="0326BA54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14:paraId="7FC6C9EE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8000"/>
          <w:sz w:val="19"/>
          <w:szCs w:val="19"/>
        </w:rPr>
        <w:t>-- Check Students special program by Parent</w:t>
      </w:r>
    </w:p>
    <w:p w14:paraId="083DB01E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[dbo]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[CheckChildsSpecialProgram]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@Student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)</w:t>
      </w:r>
    </w:p>
    <w:p w14:paraId="419A34A8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RETURNS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TABLE</w:t>
      </w:r>
    </w:p>
    <w:p w14:paraId="53E2EEFE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AS</w:t>
      </w:r>
    </w:p>
    <w:p w14:paraId="43F75792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RETURN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</w:p>
    <w:p w14:paraId="02E758F4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</w:p>
    <w:p w14:paraId="004C451D" w14:textId="77777777" w:rsidR="005B7998" w:rsidRDefault="005B7998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stu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StudentName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sp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ProgramCode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sp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,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fsp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EntryDate </w:t>
      </w:r>
    </w:p>
    <w:p w14:paraId="09040D0F" w14:textId="77777777" w:rsidR="005B7998" w:rsidRDefault="005B7998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factSpecialProgram fsp</w:t>
      </w:r>
    </w:p>
    <w:p w14:paraId="7B75A04D" w14:textId="77777777" w:rsidR="005B7998" w:rsidRDefault="005B7998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lastRenderedPageBreak/>
        <w:tab/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dimStudent stu</w:t>
      </w:r>
    </w:p>
    <w:p w14:paraId="6A93B233" w14:textId="77777777" w:rsidR="005B7998" w:rsidRDefault="005B7998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fsp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</w:p>
    <w:p w14:paraId="3F284032" w14:textId="77777777" w:rsidR="005B7998" w:rsidRDefault="005B7998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INNER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JOIN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dimSpecialProgram sp</w:t>
      </w:r>
    </w:p>
    <w:p w14:paraId="063386B3" w14:textId="77777777" w:rsidR="005B7998" w:rsidRDefault="005B7998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ON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sp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fsp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ProgramID</w:t>
      </w:r>
    </w:p>
    <w:p w14:paraId="01C32DEA" w14:textId="77777777" w:rsidR="005B7998" w:rsidRDefault="005B7998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where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stu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.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StudentID</w:t>
      </w:r>
      <w:r w:rsidRPr="55E1BFB6">
        <w:rPr>
          <w:rFonts w:ascii="Consolas" w:eastAsia="Consolas" w:hAnsi="Consolas" w:cs="Consolas"/>
          <w:color w:val="808080"/>
          <w:sz w:val="19"/>
          <w:szCs w:val="19"/>
        </w:rPr>
        <w:t>=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@Student</w:t>
      </w:r>
      <w:r>
        <w:rPr>
          <w:rFonts w:ascii="Consolas" w:hAnsi="Consolas" w:cs="Consolas"/>
          <w:color w:val="auto"/>
          <w:sz w:val="19"/>
          <w:szCs w:val="19"/>
        </w:rPr>
        <w:tab/>
      </w:r>
    </w:p>
    <w:p w14:paraId="37C515EB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);</w:t>
      </w:r>
    </w:p>
    <w:p w14:paraId="1EE69CC9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14:paraId="10198F48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8000"/>
          <w:sz w:val="19"/>
          <w:szCs w:val="19"/>
        </w:rPr>
        <w:t>-- Check Students special program</w:t>
      </w:r>
    </w:p>
    <w:p w14:paraId="3F9A82D7" w14:textId="77777777" w:rsidR="005B7998" w:rsidRDefault="55E1BFB6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55E1BFB6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*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</w:t>
      </w:r>
      <w:r w:rsidRPr="55E1BFB6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 xml:space="preserve"> CheckChildsSpecialProgram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(</w:t>
      </w:r>
      <w:r w:rsidRPr="55E1BFB6">
        <w:rPr>
          <w:rFonts w:ascii="Consolas" w:eastAsia="Consolas" w:hAnsi="Consolas" w:cs="Consolas"/>
          <w:color w:val="auto"/>
          <w:sz w:val="19"/>
          <w:szCs w:val="19"/>
        </w:rPr>
        <w:t>160</w:t>
      </w:r>
      <w:r w:rsidRPr="55E1BFB6">
        <w:rPr>
          <w:rFonts w:ascii="Consolas" w:eastAsia="Consolas" w:hAnsi="Consolas" w:cs="Consolas"/>
          <w:color w:val="808080" w:themeColor="text1" w:themeTint="7F"/>
          <w:sz w:val="19"/>
          <w:szCs w:val="19"/>
        </w:rPr>
        <w:t>);</w:t>
      </w:r>
    </w:p>
    <w:p w14:paraId="259A4919" w14:textId="77777777" w:rsidR="005B7998" w:rsidRDefault="005B7998" w:rsidP="005B79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2399AC7D" w14:textId="536A50F7" w:rsidR="00D01E64" w:rsidRDefault="00D01E64" w:rsidP="00D01E64"/>
    <w:p w14:paraId="39ECFB1D" w14:textId="77777777" w:rsidR="00D01E64" w:rsidRDefault="00D01E64" w:rsidP="00D01E64"/>
    <w:p w14:paraId="717D22AF" w14:textId="43CCEA66" w:rsidR="00D01E64" w:rsidRDefault="00D01E64" w:rsidP="00D01E64"/>
    <w:sectPr w:rsidR="00D01E64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A1626" w14:textId="77777777" w:rsidR="006C6EC4" w:rsidRDefault="006C6EC4">
      <w:pPr>
        <w:spacing w:before="0" w:after="0" w:line="240" w:lineRule="auto"/>
      </w:pPr>
      <w:r>
        <w:separator/>
      </w:r>
    </w:p>
  </w:endnote>
  <w:endnote w:type="continuationSeparator" w:id="0">
    <w:p w14:paraId="15527906" w14:textId="77777777" w:rsidR="006C6EC4" w:rsidRDefault="006C6E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776A4" w14:textId="77777777" w:rsidR="002163EE" w:rsidRDefault="55E1BFB6">
    <w:pPr>
      <w:pStyle w:val="Footer"/>
    </w:pPr>
    <w:r>
      <w:t xml:space="preserve">Page </w:t>
    </w:r>
    <w:r w:rsidR="003806E6" w:rsidRPr="55E1BFB6">
      <w:rPr>
        <w:noProof/>
      </w:rPr>
      <w:fldChar w:fldCharType="begin"/>
    </w:r>
    <w:r w:rsidR="003806E6" w:rsidRPr="55E1BFB6">
      <w:rPr>
        <w:noProof/>
      </w:rPr>
      <w:instrText xml:space="preserve"> PAGE  \* Arabic  \* MERGEFORMAT </w:instrText>
    </w:r>
    <w:r w:rsidR="003806E6" w:rsidRPr="55E1BFB6">
      <w:rPr>
        <w:noProof/>
      </w:rPr>
      <w:fldChar w:fldCharType="separate"/>
    </w:r>
    <w:r w:rsidR="00F70D37">
      <w:rPr>
        <w:noProof/>
      </w:rPr>
      <w:t>1</w:t>
    </w:r>
    <w:r w:rsidR="003806E6" w:rsidRPr="55E1BFB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C570B" w14:textId="77777777" w:rsidR="006C6EC4" w:rsidRDefault="006C6EC4">
      <w:pPr>
        <w:spacing w:before="0" w:after="0" w:line="240" w:lineRule="auto"/>
      </w:pPr>
      <w:r>
        <w:separator/>
      </w:r>
    </w:p>
  </w:footnote>
  <w:footnote w:type="continuationSeparator" w:id="0">
    <w:p w14:paraId="2E5625A7" w14:textId="77777777" w:rsidR="006C6EC4" w:rsidRDefault="006C6EC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5B3CC5"/>
    <w:multiLevelType w:val="hybridMultilevel"/>
    <w:tmpl w:val="1E561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84242"/>
    <w:multiLevelType w:val="hybridMultilevel"/>
    <w:tmpl w:val="199C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B0732"/>
    <w:multiLevelType w:val="hybridMultilevel"/>
    <w:tmpl w:val="827A2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C43DC"/>
    <w:multiLevelType w:val="hybridMultilevel"/>
    <w:tmpl w:val="039C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F52FD"/>
    <w:multiLevelType w:val="hybridMultilevel"/>
    <w:tmpl w:val="3A30A3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C1C5B"/>
    <w:multiLevelType w:val="hybridMultilevel"/>
    <w:tmpl w:val="EA00A444"/>
    <w:lvl w:ilvl="0" w:tplc="4F8C2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E26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C46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0C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2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41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EE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00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08F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C4"/>
    <w:rsid w:val="000277A6"/>
    <w:rsid w:val="00083E1E"/>
    <w:rsid w:val="000E24A9"/>
    <w:rsid w:val="00135C0B"/>
    <w:rsid w:val="00142BF2"/>
    <w:rsid w:val="001B6A12"/>
    <w:rsid w:val="001C5FD9"/>
    <w:rsid w:val="001D5926"/>
    <w:rsid w:val="002050A9"/>
    <w:rsid w:val="002163EE"/>
    <w:rsid w:val="002526DB"/>
    <w:rsid w:val="00261CAD"/>
    <w:rsid w:val="002644EE"/>
    <w:rsid w:val="00286D43"/>
    <w:rsid w:val="0029157C"/>
    <w:rsid w:val="002916F1"/>
    <w:rsid w:val="002E634C"/>
    <w:rsid w:val="002F18EA"/>
    <w:rsid w:val="00343FDF"/>
    <w:rsid w:val="003806E6"/>
    <w:rsid w:val="003B780B"/>
    <w:rsid w:val="003E417B"/>
    <w:rsid w:val="003F2064"/>
    <w:rsid w:val="004030B3"/>
    <w:rsid w:val="0043781B"/>
    <w:rsid w:val="00464393"/>
    <w:rsid w:val="004B5AE9"/>
    <w:rsid w:val="005B7998"/>
    <w:rsid w:val="006704D8"/>
    <w:rsid w:val="00687E8C"/>
    <w:rsid w:val="0069065D"/>
    <w:rsid w:val="006C6EC4"/>
    <w:rsid w:val="006F1302"/>
    <w:rsid w:val="006F656D"/>
    <w:rsid w:val="0070183C"/>
    <w:rsid w:val="00733BBF"/>
    <w:rsid w:val="0073628E"/>
    <w:rsid w:val="007C2D94"/>
    <w:rsid w:val="007C7921"/>
    <w:rsid w:val="008167B2"/>
    <w:rsid w:val="008320B7"/>
    <w:rsid w:val="00861DC2"/>
    <w:rsid w:val="008A581B"/>
    <w:rsid w:val="00907B2B"/>
    <w:rsid w:val="00930039"/>
    <w:rsid w:val="009564CC"/>
    <w:rsid w:val="009B0DE1"/>
    <w:rsid w:val="009B7E80"/>
    <w:rsid w:val="009F4C54"/>
    <w:rsid w:val="00A13AB8"/>
    <w:rsid w:val="00A3268A"/>
    <w:rsid w:val="00A43206"/>
    <w:rsid w:val="00A7746D"/>
    <w:rsid w:val="00AC39B7"/>
    <w:rsid w:val="00AD15DC"/>
    <w:rsid w:val="00AD4A24"/>
    <w:rsid w:val="00B26247"/>
    <w:rsid w:val="00B31A19"/>
    <w:rsid w:val="00B56C59"/>
    <w:rsid w:val="00B5771F"/>
    <w:rsid w:val="00BA744F"/>
    <w:rsid w:val="00BF07A8"/>
    <w:rsid w:val="00C54832"/>
    <w:rsid w:val="00CD3160"/>
    <w:rsid w:val="00CE252A"/>
    <w:rsid w:val="00D01E64"/>
    <w:rsid w:val="00D13C17"/>
    <w:rsid w:val="00D639E8"/>
    <w:rsid w:val="00DE6801"/>
    <w:rsid w:val="00E347D3"/>
    <w:rsid w:val="00E462B3"/>
    <w:rsid w:val="00E6132F"/>
    <w:rsid w:val="00E63171"/>
    <w:rsid w:val="00E71552"/>
    <w:rsid w:val="00F55F20"/>
    <w:rsid w:val="00F70D37"/>
    <w:rsid w:val="00FA119A"/>
    <w:rsid w:val="00FC4B6A"/>
    <w:rsid w:val="00FE0A07"/>
    <w:rsid w:val="55E1B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0759C0"/>
  <w15:chartTrackingRefBased/>
  <w15:docId w15:val="{CB82DC1F-2A71-440C-9461-FF80A33B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6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7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7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yansh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EA1E9587E542FAA1D5D2C59CB96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EF8FE-54C6-44EF-980D-6CDED5BBCE6B}"/>
      </w:docPartPr>
      <w:docPartBody>
        <w:p w:rsidR="0095239C" w:rsidRDefault="00EC35E5">
          <w:pPr>
            <w:pStyle w:val="A8EA1E9587E542FAA1D5D2C59CB9620D"/>
          </w:pPr>
          <w:r>
            <w:t>[Name]</w:t>
          </w:r>
        </w:p>
      </w:docPartBody>
    </w:docPart>
    <w:docPart>
      <w:docPartPr>
        <w:name w:val="ADB8167359694F09BCD3ECD7D0186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7CB67-C317-4607-B77F-857D4D0558A6}"/>
      </w:docPartPr>
      <w:docPartBody>
        <w:p w:rsidR="0095239C" w:rsidRDefault="00EC35E5" w:rsidP="00EC35E5">
          <w:pPr>
            <w:pStyle w:val="ADB8167359694F09BCD3ECD7D01862ED"/>
          </w:pPr>
          <w:r>
            <w:t>[Course Title]</w:t>
          </w:r>
        </w:p>
      </w:docPartBody>
    </w:docPart>
    <w:docPart>
      <w:docPartPr>
        <w:name w:val="115F2E0A6DE648F387CD73BBD3D5D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848AA-ED3D-4968-926D-CAF830D9D804}"/>
      </w:docPartPr>
      <w:docPartBody>
        <w:p w:rsidR="0095239C" w:rsidRDefault="00EC35E5" w:rsidP="00EC35E5">
          <w:pPr>
            <w:pStyle w:val="115F2E0A6DE648F387CD73BBD3D5D01E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E5"/>
    <w:rsid w:val="0095239C"/>
    <w:rsid w:val="00EC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5A30576BBB664985A5BD7EAAAE07BF11">
    <w:name w:val="5A30576BBB664985A5BD7EAAAE07BF11"/>
  </w:style>
  <w:style w:type="paragraph" w:customStyle="1" w:styleId="A8EA1E9587E542FAA1D5D2C59CB9620D">
    <w:name w:val="A8EA1E9587E542FAA1D5D2C59CB9620D"/>
  </w:style>
  <w:style w:type="paragraph" w:customStyle="1" w:styleId="9A5A4E8192A24CBD985FF3E0E17071C0">
    <w:name w:val="9A5A4E8192A24CBD985FF3E0E17071C0"/>
  </w:style>
  <w:style w:type="paragraph" w:customStyle="1" w:styleId="7B6AC894A8BC4FF895395564D3006420">
    <w:name w:val="7B6AC894A8BC4FF895395564D3006420"/>
  </w:style>
  <w:style w:type="paragraph" w:customStyle="1" w:styleId="ADB8167359694F09BCD3ECD7D01862ED">
    <w:name w:val="ADB8167359694F09BCD3ECD7D01862ED"/>
    <w:rsid w:val="00EC35E5"/>
  </w:style>
  <w:style w:type="paragraph" w:customStyle="1" w:styleId="115F2E0A6DE648F387CD73BBD3D5D01E">
    <w:name w:val="115F2E0A6DE648F387CD73BBD3D5D01E"/>
    <w:rsid w:val="00EC35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4AA4A9-2FB6-4738-92C5-3F38638F7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</TotalTime>
  <Pages>9</Pages>
  <Words>1500</Words>
  <Characters>8550</Characters>
  <Application>Microsoft Office Word</Application>
  <DocSecurity>0</DocSecurity>
  <Lines>71</Lines>
  <Paragraphs>20</Paragraphs>
  <ScaleCrop>false</ScaleCrop>
  <Company/>
  <LinksUpToDate>false</LinksUpToDate>
  <CharactersWithSpaces>10030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 6210 Final Team Project</dc:title>
  <dc:subject>Schools_K12_DW</dc:subject>
  <dc:creator>Divyansh Srivastava, Sneha Ravikuma, Taj Poovaiah Palecanda</dc:creator>
  <cp:keywords>Database design and management</cp:keywords>
  <cp:lastModifiedBy>Divyansh Srivastava</cp:lastModifiedBy>
  <cp:revision>75</cp:revision>
  <cp:lastPrinted>2016-04-06T20:33:00Z</cp:lastPrinted>
  <dcterms:created xsi:type="dcterms:W3CDTF">2016-04-06T19:49:00Z</dcterms:created>
  <dcterms:modified xsi:type="dcterms:W3CDTF">2016-04-13T18:42:00Z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